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491"/>
        <w:tblW w:w="14142" w:type="dxa"/>
        <w:tblBorders>
          <w:top w:val="dashSmallGap" w:sz="4" w:space="0" w:color="808080"/>
          <w:left w:val="dashSmallGap" w:sz="4" w:space="0" w:color="808080"/>
          <w:bottom w:val="dashSmallGap" w:sz="4" w:space="0" w:color="808080"/>
          <w:right w:val="dashSmallGap" w:sz="4" w:space="0" w:color="808080"/>
          <w:insideH w:val="dashSmallGap" w:sz="4" w:space="0" w:color="808080"/>
          <w:insideV w:val="dashSmallGap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0773"/>
      </w:tblGrid>
      <w:tr w:rsidR="00F60398" w:rsidRPr="0057438D" w14:paraId="4002EFF0" w14:textId="77777777" w:rsidTr="00B939D0">
        <w:trPr>
          <w:cantSplit/>
          <w:trHeight w:hRule="exact" w:val="500"/>
        </w:trPr>
        <w:tc>
          <w:tcPr>
            <w:tcW w:w="14142" w:type="dxa"/>
            <w:gridSpan w:val="2"/>
            <w:shd w:val="pct12" w:color="auto" w:fill="auto"/>
            <w:vAlign w:val="center"/>
          </w:tcPr>
          <w:p w14:paraId="6D1454B7" w14:textId="2D78D67B" w:rsidR="00F60398" w:rsidRPr="0057438D" w:rsidRDefault="00F60398" w:rsidP="00AB0CCC">
            <w:pPr>
              <w:pStyle w:val="Heading1"/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t>INFORMATION ON ORGANISATION</w:t>
            </w:r>
          </w:p>
        </w:tc>
      </w:tr>
      <w:tr w:rsidR="00F60398" w:rsidRPr="0057438D" w14:paraId="13F7816D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4BBB938B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Organisation Name</w:t>
            </w:r>
          </w:p>
        </w:tc>
        <w:bookmarkStart w:id="0" w:name="Text1"/>
        <w:tc>
          <w:tcPr>
            <w:tcW w:w="10773" w:type="dxa"/>
            <w:vAlign w:val="center"/>
          </w:tcPr>
          <w:p w14:paraId="76180EAA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="008520AD">
              <w:rPr>
                <w:rFonts w:ascii="Tw Cen MT" w:hAnsi="Tw Cen MT" w:cs="Calibri"/>
              </w:rPr>
            </w:r>
            <w:r w:rsidR="008520A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0"/>
          </w:p>
        </w:tc>
      </w:tr>
      <w:tr w:rsidR="00F60398" w:rsidRPr="0057438D" w14:paraId="40AEDDF6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192CFB35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Mailing Address</w:t>
            </w:r>
          </w:p>
        </w:tc>
        <w:bookmarkStart w:id="1" w:name="Text2"/>
        <w:tc>
          <w:tcPr>
            <w:tcW w:w="10773" w:type="dxa"/>
            <w:vAlign w:val="center"/>
          </w:tcPr>
          <w:p w14:paraId="6DADD41A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1"/>
          </w:p>
        </w:tc>
      </w:tr>
      <w:tr w:rsidR="00F60398" w:rsidRPr="0057438D" w14:paraId="07B9061B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0F85EB3B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Website Address</w:t>
            </w:r>
          </w:p>
        </w:tc>
        <w:bookmarkStart w:id="2" w:name="Text3"/>
        <w:tc>
          <w:tcPr>
            <w:tcW w:w="10773" w:type="dxa"/>
            <w:vAlign w:val="center"/>
          </w:tcPr>
          <w:p w14:paraId="1F9DE724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2"/>
          </w:p>
        </w:tc>
      </w:tr>
      <w:tr w:rsidR="00F60398" w:rsidRPr="0057438D" w14:paraId="0DBDE445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602BEBDC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Contact Person</w:t>
            </w:r>
          </w:p>
        </w:tc>
        <w:tc>
          <w:tcPr>
            <w:tcW w:w="10773" w:type="dxa"/>
            <w:vAlign w:val="center"/>
          </w:tcPr>
          <w:p w14:paraId="10043DA7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</w:p>
        </w:tc>
      </w:tr>
      <w:tr w:rsidR="00F60398" w:rsidRPr="0057438D" w14:paraId="194F465E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48EAF22C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Contact Person’s Designation</w:t>
            </w:r>
          </w:p>
        </w:tc>
        <w:tc>
          <w:tcPr>
            <w:tcW w:w="10773" w:type="dxa"/>
            <w:vAlign w:val="center"/>
          </w:tcPr>
          <w:p w14:paraId="78596A48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</w:p>
        </w:tc>
      </w:tr>
      <w:tr w:rsidR="00F60398" w:rsidRPr="0057438D" w14:paraId="6EA2F310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114B4185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Email Address</w:t>
            </w:r>
          </w:p>
        </w:tc>
        <w:bookmarkStart w:id="3" w:name="Text4"/>
        <w:tc>
          <w:tcPr>
            <w:tcW w:w="10773" w:type="dxa"/>
            <w:vAlign w:val="center"/>
          </w:tcPr>
          <w:p w14:paraId="0F1D35BB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3"/>
          </w:p>
        </w:tc>
      </w:tr>
      <w:tr w:rsidR="00F60398" w:rsidRPr="0057438D" w14:paraId="605273DA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7C53AC7D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Telephone No.</w:t>
            </w:r>
          </w:p>
        </w:tc>
        <w:bookmarkStart w:id="4" w:name="Text5"/>
        <w:tc>
          <w:tcPr>
            <w:tcW w:w="10773" w:type="dxa"/>
            <w:vAlign w:val="center"/>
          </w:tcPr>
          <w:p w14:paraId="310D2508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4"/>
          </w:p>
        </w:tc>
      </w:tr>
      <w:tr w:rsidR="00F60398" w:rsidRPr="0057438D" w14:paraId="08B5C3ED" w14:textId="77777777" w:rsidTr="00B939D0">
        <w:trPr>
          <w:cantSplit/>
          <w:trHeight w:hRule="exact" w:val="376"/>
        </w:trPr>
        <w:tc>
          <w:tcPr>
            <w:tcW w:w="3369" w:type="dxa"/>
            <w:vAlign w:val="center"/>
          </w:tcPr>
          <w:p w14:paraId="56336B21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Fax No.</w:t>
            </w:r>
          </w:p>
          <w:p w14:paraId="0DA1B146" w14:textId="77777777" w:rsidR="00E90605" w:rsidRPr="0057438D" w:rsidRDefault="00E90605" w:rsidP="00AB0CCC">
            <w:pPr>
              <w:rPr>
                <w:rFonts w:ascii="Tw Cen MT" w:hAnsi="Tw Cen MT" w:cs="Calibri"/>
                <w:b/>
                <w:bCs/>
              </w:rPr>
            </w:pPr>
          </w:p>
        </w:tc>
        <w:bookmarkStart w:id="5" w:name="Text6"/>
        <w:tc>
          <w:tcPr>
            <w:tcW w:w="10773" w:type="dxa"/>
            <w:vAlign w:val="center"/>
          </w:tcPr>
          <w:p w14:paraId="0F1A8D92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5"/>
          </w:p>
        </w:tc>
      </w:tr>
    </w:tbl>
    <w:p w14:paraId="402A232E" w14:textId="1C252AE4" w:rsidR="00F60398" w:rsidRPr="0057438D" w:rsidRDefault="00F60398">
      <w:pPr>
        <w:rPr>
          <w:rFonts w:ascii="Tw Cen MT" w:hAnsi="Tw Cen MT"/>
        </w:rPr>
      </w:pPr>
    </w:p>
    <w:p w14:paraId="2B946B83" w14:textId="1195D8BE" w:rsidR="00E90605" w:rsidRPr="0057438D" w:rsidRDefault="008520AD">
      <w:pPr>
        <w:rPr>
          <w:rFonts w:ascii="Tw Cen MT" w:hAnsi="Tw Cen MT"/>
        </w:rPr>
      </w:pPr>
      <w:r>
        <w:rPr>
          <w:rFonts w:ascii="Tw Cen MT" w:hAnsi="Tw Cen MT"/>
          <w:highlight w:val="yellow"/>
        </w:rPr>
        <w:t>To be completed by</w:t>
      </w:r>
      <w:r w:rsidR="006F4F0D" w:rsidRPr="006F4F0D">
        <w:rPr>
          <w:rFonts w:ascii="Tw Cen MT" w:hAnsi="Tw Cen MT"/>
          <w:highlight w:val="yellow"/>
        </w:rPr>
        <w:t xml:space="preserve"> benefitting agencies of </w:t>
      </w:r>
      <w:r w:rsidR="006F4F0D" w:rsidRPr="008520AD">
        <w:rPr>
          <w:rFonts w:ascii="Tw Cen MT" w:hAnsi="Tw Cen MT"/>
          <w:b/>
          <w:bCs/>
          <w:highlight w:val="yellow"/>
        </w:rPr>
        <w:t>President’s Challenge 2020.</w:t>
      </w:r>
      <w:bookmarkStart w:id="6" w:name="_GoBack"/>
      <w:bookmarkEnd w:id="6"/>
    </w:p>
    <w:p w14:paraId="77ED4539" w14:textId="77777777" w:rsidR="00E90605" w:rsidRPr="0057438D" w:rsidRDefault="00E90605">
      <w:pPr>
        <w:rPr>
          <w:rFonts w:ascii="Tw Cen MT" w:hAnsi="Tw Cen MT"/>
        </w:rPr>
      </w:pPr>
    </w:p>
    <w:tbl>
      <w:tblPr>
        <w:tblW w:w="14425" w:type="dxa"/>
        <w:tblLook w:val="04A0" w:firstRow="1" w:lastRow="0" w:firstColumn="1" w:lastColumn="0" w:noHBand="0" w:noVBand="1"/>
      </w:tblPr>
      <w:tblGrid>
        <w:gridCol w:w="959"/>
        <w:gridCol w:w="13466"/>
      </w:tblGrid>
      <w:tr w:rsidR="003A2669" w:rsidRPr="0057438D" w14:paraId="27C6263D" w14:textId="77777777" w:rsidTr="00220388">
        <w:tc>
          <w:tcPr>
            <w:tcW w:w="14425" w:type="dxa"/>
            <w:gridSpan w:val="2"/>
            <w:vAlign w:val="center"/>
          </w:tcPr>
          <w:p w14:paraId="6485843B" w14:textId="77777777" w:rsidR="00F60398" w:rsidRPr="0057438D" w:rsidRDefault="003A2669" w:rsidP="006F7C23">
            <w:pPr>
              <w:adjustRightInd w:val="0"/>
              <w:snapToGrid w:val="0"/>
              <w:spacing w:line="276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Please indicate the type of funding you are reporting for by putting a tick (√)</w:t>
            </w:r>
            <w:r w:rsidR="00F912D4" w:rsidRPr="0057438D">
              <w:rPr>
                <w:rFonts w:ascii="Tw Cen MT" w:hAnsi="Tw Cen MT"/>
                <w:b/>
              </w:rPr>
              <w:t xml:space="preserve">.  This should correspond to the areas President’s Challenge has </w:t>
            </w:r>
          </w:p>
          <w:p w14:paraId="712EB441" w14:textId="77777777" w:rsidR="003A2669" w:rsidRPr="0057438D" w:rsidRDefault="00F912D4" w:rsidP="006F7C23">
            <w:pPr>
              <w:adjustRightInd w:val="0"/>
              <w:snapToGrid w:val="0"/>
              <w:spacing w:line="276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agreed to fund your organisation for. </w:t>
            </w:r>
          </w:p>
        </w:tc>
      </w:tr>
      <w:tr w:rsidR="003A2669" w:rsidRPr="0057438D" w14:paraId="570CAD7E" w14:textId="77777777" w:rsidTr="00220388">
        <w:trPr>
          <w:trHeight w:val="548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3A2669" w:rsidRPr="0057438D" w14:paraId="118B8E44" w14:textId="77777777" w:rsidTr="003A2669">
              <w:tc>
                <w:tcPr>
                  <w:tcW w:w="562" w:type="dxa"/>
                </w:tcPr>
                <w:p w14:paraId="77B5B91D" w14:textId="77777777" w:rsidR="003A2669" w:rsidRPr="0057438D" w:rsidRDefault="003A2669" w:rsidP="00F912D4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31DD7C94" w14:textId="77777777" w:rsidR="003A2669" w:rsidRPr="0057438D" w:rsidRDefault="003A2669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1901043F" w14:textId="77777777" w:rsidR="003A2669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Programme</w:t>
            </w:r>
            <w:r w:rsidR="003A2669" w:rsidRPr="0057438D">
              <w:rPr>
                <w:rFonts w:ascii="Tw Cen MT" w:hAnsi="Tw Cen MT"/>
              </w:rPr>
              <w:t xml:space="preserve"> Funding </w:t>
            </w:r>
            <w:r w:rsidR="00F92B2E" w:rsidRPr="0057438D">
              <w:rPr>
                <w:rFonts w:ascii="Tw Cen MT" w:hAnsi="Tw Cen MT"/>
              </w:rPr>
              <w:t xml:space="preserve"> </w:t>
            </w:r>
          </w:p>
        </w:tc>
      </w:tr>
      <w:tr w:rsidR="003A2669" w:rsidRPr="0057438D" w14:paraId="20CAC289" w14:textId="77777777" w:rsidTr="00220388">
        <w:trPr>
          <w:trHeight w:val="545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220388" w:rsidRPr="0057438D" w14:paraId="73287C0F" w14:textId="77777777" w:rsidTr="00AB0CCC">
              <w:tc>
                <w:tcPr>
                  <w:tcW w:w="562" w:type="dxa"/>
                </w:tcPr>
                <w:p w14:paraId="1C6894FD" w14:textId="77777777" w:rsidR="00220388" w:rsidRPr="0057438D" w:rsidRDefault="00220388" w:rsidP="00AB0CCC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732C3698" w14:textId="77777777" w:rsidR="003A2669" w:rsidRPr="0057438D" w:rsidRDefault="003A2669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02375BD6" w14:textId="77777777" w:rsidR="00220388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Organisation/HQ Funding</w:t>
            </w:r>
          </w:p>
        </w:tc>
      </w:tr>
      <w:tr w:rsidR="00220388" w:rsidRPr="0057438D" w14:paraId="594A0D54" w14:textId="77777777" w:rsidTr="00220388">
        <w:trPr>
          <w:trHeight w:val="553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220388" w:rsidRPr="0057438D" w14:paraId="18A0FDA7" w14:textId="77777777" w:rsidTr="00AB0CCC">
              <w:tc>
                <w:tcPr>
                  <w:tcW w:w="562" w:type="dxa"/>
                </w:tcPr>
                <w:p w14:paraId="1D95D88B" w14:textId="77777777" w:rsidR="00220388" w:rsidRPr="0057438D" w:rsidRDefault="00220388" w:rsidP="00AB0CCC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732FA923" w14:textId="77777777" w:rsidR="00220388" w:rsidRPr="0057438D" w:rsidRDefault="00220388" w:rsidP="00AB0CCC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067889C5" w14:textId="77777777" w:rsidR="00220388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Capital Funding</w:t>
            </w:r>
          </w:p>
        </w:tc>
      </w:tr>
    </w:tbl>
    <w:p w14:paraId="08EE234A" w14:textId="77777777" w:rsidR="00986547" w:rsidRPr="0057438D" w:rsidRDefault="00986547">
      <w:pPr>
        <w:rPr>
          <w:rFonts w:ascii="Tw Cen MT" w:hAnsi="Tw Cen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317"/>
      </w:tblGrid>
      <w:tr w:rsidR="00F912D4" w:rsidRPr="0057438D" w14:paraId="56B8C6B3" w14:textId="77777777" w:rsidTr="00D65EE1">
        <w:tc>
          <w:tcPr>
            <w:tcW w:w="4928" w:type="dxa"/>
            <w:vAlign w:val="center"/>
          </w:tcPr>
          <w:p w14:paraId="32CC8435" w14:textId="77777777" w:rsidR="00F912D4" w:rsidRPr="0057438D" w:rsidRDefault="00F912D4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Amount Received from President’s Challenge: </w:t>
            </w:r>
          </w:p>
        </w:tc>
        <w:tc>
          <w:tcPr>
            <w:tcW w:w="4317" w:type="dxa"/>
            <w:vAlign w:val="center"/>
          </w:tcPr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48"/>
            </w:tblGrid>
            <w:tr w:rsidR="00F912D4" w:rsidRPr="0057438D" w14:paraId="61FEC1F4" w14:textId="77777777" w:rsidTr="00D65EE1">
              <w:trPr>
                <w:trHeight w:val="469"/>
              </w:trPr>
              <w:tc>
                <w:tcPr>
                  <w:tcW w:w="1648" w:type="dxa"/>
                </w:tcPr>
                <w:p w14:paraId="6AF8B32D" w14:textId="77777777" w:rsidR="00F912D4" w:rsidRPr="0057438D" w:rsidRDefault="00D65EE1" w:rsidP="00F912D4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  <w:r w:rsidRPr="0057438D">
                    <w:rPr>
                      <w:rFonts w:ascii="Tw Cen MT" w:hAnsi="Tw Cen MT"/>
                    </w:rPr>
                    <w:t>$</w:t>
                  </w:r>
                </w:p>
              </w:tc>
            </w:tr>
          </w:tbl>
          <w:p w14:paraId="05638A2E" w14:textId="77777777" w:rsidR="00F912D4" w:rsidRPr="0057438D" w:rsidRDefault="00F912D4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  <w:b/>
              </w:rPr>
            </w:pPr>
          </w:p>
        </w:tc>
      </w:tr>
    </w:tbl>
    <w:p w14:paraId="09AB9F84" w14:textId="77777777" w:rsidR="00F912D4" w:rsidRPr="0057438D" w:rsidRDefault="00F912D4">
      <w:pPr>
        <w:rPr>
          <w:rFonts w:ascii="Tw Cen MT" w:hAnsi="Tw Cen MT"/>
          <w:b/>
        </w:rPr>
      </w:pPr>
    </w:p>
    <w:p w14:paraId="1813404E" w14:textId="77777777" w:rsidR="00233330" w:rsidRPr="0057438D" w:rsidRDefault="00233330" w:rsidP="00233330">
      <w:pPr>
        <w:rPr>
          <w:rFonts w:ascii="Tw Cen MT" w:hAnsi="Tw Cen MT"/>
        </w:rPr>
      </w:pPr>
    </w:p>
    <w:p w14:paraId="3596B067" w14:textId="77777777" w:rsidR="006F7C23" w:rsidRPr="0057438D" w:rsidRDefault="006F7C23" w:rsidP="00233330">
      <w:pPr>
        <w:rPr>
          <w:rFonts w:ascii="Tw Cen MT" w:hAnsi="Tw Cen MT"/>
        </w:rPr>
      </w:pPr>
    </w:p>
    <w:p w14:paraId="70FA1E81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548"/>
        <w:gridCol w:w="2367"/>
        <w:gridCol w:w="3309"/>
        <w:gridCol w:w="2877"/>
        <w:gridCol w:w="3310"/>
      </w:tblGrid>
      <w:tr w:rsidR="006F7C23" w:rsidRPr="0057438D" w14:paraId="1E46D0AE" w14:textId="77777777" w:rsidTr="00B939D0">
        <w:tc>
          <w:tcPr>
            <w:tcW w:w="534" w:type="dxa"/>
            <w:shd w:val="clear" w:color="auto" w:fill="D9D9D9"/>
          </w:tcPr>
          <w:p w14:paraId="467138D1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009D90CE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37C8F160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32E0AEBE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709C7D2C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3E7AEC22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0CC1A49A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7BD47006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1FDA8C58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143CD0CB" w14:textId="77777777" w:rsidTr="0057438D">
        <w:trPr>
          <w:trHeight w:val="5536"/>
        </w:trPr>
        <w:tc>
          <w:tcPr>
            <w:tcW w:w="534" w:type="dxa"/>
            <w:shd w:val="clear" w:color="auto" w:fill="auto"/>
          </w:tcPr>
          <w:p w14:paraId="1DC06C58" w14:textId="77777777" w:rsidR="006F7C23" w:rsidRPr="0057438D" w:rsidRDefault="006F7C23" w:rsidP="006F7C23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A092A3B" w14:textId="77777777" w:rsidR="006F7C23" w:rsidRPr="0057438D" w:rsidRDefault="006F7C23" w:rsidP="006F7C23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Programme Funding*</w:t>
            </w:r>
          </w:p>
        </w:tc>
        <w:tc>
          <w:tcPr>
            <w:tcW w:w="2410" w:type="dxa"/>
            <w:shd w:val="clear" w:color="auto" w:fill="auto"/>
          </w:tcPr>
          <w:p w14:paraId="4CA61776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1ADEF7CA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76D4C5C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5BB3D1A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1C800C8E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776E5F3A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048246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4AA8CE98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490A74E2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132EFD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A291BD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61D310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8EE253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3179D9B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2C06143C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042FBD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24C544B9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EEA3537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A08563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CDFA67C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5B02D995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5F9E1579" w14:textId="77777777" w:rsidTr="006F7C23">
              <w:tc>
                <w:tcPr>
                  <w:tcW w:w="1838" w:type="dxa"/>
                  <w:shd w:val="clear" w:color="auto" w:fill="F2F2F2"/>
                </w:tcPr>
                <w:p w14:paraId="176210C2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28299DF9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0356EB63" w14:textId="77777777" w:rsidTr="006F7C23">
              <w:tc>
                <w:tcPr>
                  <w:tcW w:w="1838" w:type="dxa"/>
                </w:tcPr>
                <w:p w14:paraId="4EAAAFC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05254F1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682D0D31" w14:textId="77777777" w:rsidTr="006F7C23">
              <w:tc>
                <w:tcPr>
                  <w:tcW w:w="1838" w:type="dxa"/>
                </w:tcPr>
                <w:p w14:paraId="3890EEE3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2B293D9A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65E9B93" w14:textId="77777777" w:rsidTr="006F7C23">
              <w:tc>
                <w:tcPr>
                  <w:tcW w:w="1838" w:type="dxa"/>
                </w:tcPr>
                <w:p w14:paraId="235FFF3F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4CFE3B0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2CA7E1A" w14:textId="77777777" w:rsidTr="006F7C23">
              <w:tc>
                <w:tcPr>
                  <w:tcW w:w="1838" w:type="dxa"/>
                </w:tcPr>
                <w:p w14:paraId="1683189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E523510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36268FF8" w14:textId="77777777" w:rsidTr="006F7C23">
              <w:tc>
                <w:tcPr>
                  <w:tcW w:w="1838" w:type="dxa"/>
                </w:tcPr>
                <w:p w14:paraId="5D549CBC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</w:p>
              </w:tc>
              <w:tc>
                <w:tcPr>
                  <w:tcW w:w="1246" w:type="dxa"/>
                </w:tcPr>
                <w:p w14:paraId="120DCAB7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006DED7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</w:tr>
    </w:tbl>
    <w:p w14:paraId="7C22C34D" w14:textId="77777777" w:rsidR="006F7C23" w:rsidRPr="0057438D" w:rsidRDefault="006F7C23" w:rsidP="00233330">
      <w:pPr>
        <w:rPr>
          <w:rFonts w:ascii="Tw Cen MT" w:hAnsi="Tw Cen MT"/>
        </w:rPr>
      </w:pPr>
    </w:p>
    <w:p w14:paraId="5CAB5838" w14:textId="77777777" w:rsidR="006F7C23" w:rsidRPr="0057438D" w:rsidRDefault="006F7C23" w:rsidP="00233330">
      <w:pPr>
        <w:rPr>
          <w:rFonts w:ascii="Tw Cen MT" w:hAnsi="Tw Cen MT"/>
        </w:rPr>
      </w:pPr>
    </w:p>
    <w:p w14:paraId="34644C83" w14:textId="77777777" w:rsidR="006F7C23" w:rsidRPr="0057438D" w:rsidRDefault="006F7C23" w:rsidP="00233330">
      <w:pPr>
        <w:rPr>
          <w:rFonts w:ascii="Tw Cen MT" w:hAnsi="Tw Cen MT"/>
        </w:rPr>
      </w:pPr>
    </w:p>
    <w:p w14:paraId="06D81436" w14:textId="77777777" w:rsidR="006F7C23" w:rsidRPr="0057438D" w:rsidRDefault="006F7C23" w:rsidP="00233330">
      <w:pPr>
        <w:rPr>
          <w:rFonts w:ascii="Tw Cen MT" w:hAnsi="Tw Cen MT"/>
        </w:rPr>
      </w:pPr>
    </w:p>
    <w:p w14:paraId="2A8C0E32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579"/>
        <w:gridCol w:w="2361"/>
        <w:gridCol w:w="3296"/>
        <w:gridCol w:w="2866"/>
        <w:gridCol w:w="3310"/>
      </w:tblGrid>
      <w:tr w:rsidR="006F7C23" w:rsidRPr="0057438D" w14:paraId="52A75A83" w14:textId="77777777" w:rsidTr="00B939D0">
        <w:tc>
          <w:tcPr>
            <w:tcW w:w="534" w:type="dxa"/>
            <w:shd w:val="clear" w:color="auto" w:fill="D9D9D9"/>
          </w:tcPr>
          <w:p w14:paraId="5A095EF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348C2808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7FE884A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163530DE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11A06B6D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5245DF9B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5DA02130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63260D25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45D3350F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51224F39" w14:textId="77777777" w:rsidTr="0057438D">
        <w:trPr>
          <w:trHeight w:val="5536"/>
        </w:trPr>
        <w:tc>
          <w:tcPr>
            <w:tcW w:w="534" w:type="dxa"/>
            <w:shd w:val="clear" w:color="auto" w:fill="auto"/>
          </w:tcPr>
          <w:p w14:paraId="79483A2A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62EC50A5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Organisation/</w:t>
            </w:r>
          </w:p>
          <w:p w14:paraId="1EDEBFA8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HQ Funding*</w:t>
            </w:r>
          </w:p>
        </w:tc>
        <w:tc>
          <w:tcPr>
            <w:tcW w:w="2410" w:type="dxa"/>
            <w:shd w:val="clear" w:color="auto" w:fill="auto"/>
          </w:tcPr>
          <w:p w14:paraId="626B513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4A17AC3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093739F0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6B6723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049AE5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5B2C03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5859C36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1C671F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5102E2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08C8A62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49B015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98FDC13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3EFA7A7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A396F4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86F42F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F69232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F772B3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9C1F42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0C19E0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3ED8E649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220753A4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116618A0" w14:textId="77777777" w:rsidTr="00AB0CCC">
              <w:tc>
                <w:tcPr>
                  <w:tcW w:w="1838" w:type="dxa"/>
                  <w:shd w:val="clear" w:color="auto" w:fill="F2F2F2"/>
                </w:tcPr>
                <w:p w14:paraId="0E207B3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0F24CA00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64061F7F" w14:textId="77777777" w:rsidTr="00AB0CCC">
              <w:tc>
                <w:tcPr>
                  <w:tcW w:w="1838" w:type="dxa"/>
                </w:tcPr>
                <w:p w14:paraId="14CB7590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5C69DB1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6207C7A5" w14:textId="77777777" w:rsidTr="00AB0CCC">
              <w:tc>
                <w:tcPr>
                  <w:tcW w:w="1838" w:type="dxa"/>
                </w:tcPr>
                <w:p w14:paraId="59F342CC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64566905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5D84CD36" w14:textId="77777777" w:rsidTr="00AB0CCC">
              <w:tc>
                <w:tcPr>
                  <w:tcW w:w="1838" w:type="dxa"/>
                </w:tcPr>
                <w:p w14:paraId="5F82F52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E04E9A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87F3930" w14:textId="77777777" w:rsidTr="00AB0CCC">
              <w:tc>
                <w:tcPr>
                  <w:tcW w:w="1838" w:type="dxa"/>
                </w:tcPr>
                <w:p w14:paraId="4AC1822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7CAA334E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9A06FA5" w14:textId="77777777" w:rsidTr="00AB0CCC">
              <w:tc>
                <w:tcPr>
                  <w:tcW w:w="1838" w:type="dxa"/>
                </w:tcPr>
                <w:p w14:paraId="33C1B80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</w:p>
              </w:tc>
              <w:tc>
                <w:tcPr>
                  <w:tcW w:w="1246" w:type="dxa"/>
                </w:tcPr>
                <w:p w14:paraId="29BE03B1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1AE7FEA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</w:tr>
    </w:tbl>
    <w:p w14:paraId="2C461AC5" w14:textId="77777777" w:rsidR="006F7C23" w:rsidRPr="0057438D" w:rsidRDefault="006F7C23" w:rsidP="00233330">
      <w:pPr>
        <w:rPr>
          <w:rFonts w:ascii="Tw Cen MT" w:hAnsi="Tw Cen MT"/>
        </w:rPr>
      </w:pPr>
    </w:p>
    <w:p w14:paraId="187DC1F9" w14:textId="77777777" w:rsidR="006F7C23" w:rsidRPr="0057438D" w:rsidRDefault="006F7C23" w:rsidP="00233330">
      <w:pPr>
        <w:rPr>
          <w:rFonts w:ascii="Tw Cen MT" w:hAnsi="Tw Cen MT"/>
        </w:rPr>
      </w:pPr>
    </w:p>
    <w:p w14:paraId="2B872F19" w14:textId="77777777" w:rsidR="006F7C23" w:rsidRPr="0057438D" w:rsidRDefault="006F7C23" w:rsidP="00233330">
      <w:pPr>
        <w:rPr>
          <w:rFonts w:ascii="Tw Cen MT" w:hAnsi="Tw Cen MT"/>
        </w:rPr>
      </w:pPr>
    </w:p>
    <w:p w14:paraId="7C268A0D" w14:textId="77777777" w:rsidR="006F7C23" w:rsidRPr="0057438D" w:rsidRDefault="006F7C23" w:rsidP="00233330">
      <w:pPr>
        <w:rPr>
          <w:rFonts w:ascii="Tw Cen MT" w:hAnsi="Tw Cen MT"/>
        </w:rPr>
      </w:pPr>
    </w:p>
    <w:p w14:paraId="6D8B08DC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538"/>
        <w:gridCol w:w="2369"/>
        <w:gridCol w:w="3314"/>
        <w:gridCol w:w="2881"/>
        <w:gridCol w:w="3310"/>
      </w:tblGrid>
      <w:tr w:rsidR="006F7C23" w:rsidRPr="0057438D" w14:paraId="600D5BCD" w14:textId="77777777" w:rsidTr="00B939D0">
        <w:tc>
          <w:tcPr>
            <w:tcW w:w="534" w:type="dxa"/>
            <w:shd w:val="clear" w:color="auto" w:fill="D9D9D9"/>
          </w:tcPr>
          <w:p w14:paraId="09DFCEBF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6A0B1B60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47260F3C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1A235714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58D04B6B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49EA27B4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37020A7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64577A06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0AF1246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76FB3AA1" w14:textId="77777777" w:rsidTr="00EB671E">
        <w:trPr>
          <w:trHeight w:val="4118"/>
        </w:trPr>
        <w:tc>
          <w:tcPr>
            <w:tcW w:w="534" w:type="dxa"/>
            <w:shd w:val="clear" w:color="auto" w:fill="auto"/>
          </w:tcPr>
          <w:p w14:paraId="7B87BB0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11E3F6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Capital Funding*</w:t>
            </w:r>
          </w:p>
        </w:tc>
        <w:tc>
          <w:tcPr>
            <w:tcW w:w="2410" w:type="dxa"/>
            <w:shd w:val="clear" w:color="auto" w:fill="auto"/>
          </w:tcPr>
          <w:p w14:paraId="20722543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560C3795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2DBD2A7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D13012E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D211567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93F0C80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2CF5C8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81E3CB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B0C8BB4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0B5853F5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6999021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C3B2FA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5A1236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1D8875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1ACD6C7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701A52C5" w14:textId="77777777" w:rsidTr="00AB0CCC">
              <w:tc>
                <w:tcPr>
                  <w:tcW w:w="1838" w:type="dxa"/>
                  <w:shd w:val="clear" w:color="auto" w:fill="F2F2F2"/>
                </w:tcPr>
                <w:p w14:paraId="55C743A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587A8A5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7B8F77D2" w14:textId="77777777" w:rsidTr="00AB0CCC">
              <w:tc>
                <w:tcPr>
                  <w:tcW w:w="1838" w:type="dxa"/>
                </w:tcPr>
                <w:p w14:paraId="3CE6329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6630DCB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7EF5E63" w14:textId="77777777" w:rsidTr="00AB0CCC">
              <w:tc>
                <w:tcPr>
                  <w:tcW w:w="1838" w:type="dxa"/>
                </w:tcPr>
                <w:p w14:paraId="49F4A75A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49C50F7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3C45292E" w14:textId="77777777" w:rsidTr="00AB0CCC">
              <w:tc>
                <w:tcPr>
                  <w:tcW w:w="1838" w:type="dxa"/>
                </w:tcPr>
                <w:p w14:paraId="2504D61B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459690FE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1763857" w14:textId="77777777" w:rsidTr="00AB0CCC">
              <w:tc>
                <w:tcPr>
                  <w:tcW w:w="1838" w:type="dxa"/>
                </w:tcPr>
                <w:p w14:paraId="4449996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56901B5A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28F820A" w14:textId="77777777" w:rsidTr="00AB0CCC">
              <w:tc>
                <w:tcPr>
                  <w:tcW w:w="1838" w:type="dxa"/>
                </w:tcPr>
                <w:p w14:paraId="5F5C49FB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</w:p>
              </w:tc>
              <w:tc>
                <w:tcPr>
                  <w:tcW w:w="1246" w:type="dxa"/>
                </w:tcPr>
                <w:p w14:paraId="728EFD1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067CA60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</w:tr>
      <w:tr w:rsidR="006F7C23" w:rsidRPr="0057438D" w14:paraId="7E2116EF" w14:textId="77777777" w:rsidTr="00B939D0">
        <w:tc>
          <w:tcPr>
            <w:tcW w:w="10860" w:type="dxa"/>
            <w:gridSpan w:val="5"/>
            <w:shd w:val="clear" w:color="auto" w:fill="auto"/>
          </w:tcPr>
          <w:p w14:paraId="1F0520A3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UTILISED</w:t>
            </w:r>
          </w:p>
        </w:tc>
        <w:tc>
          <w:tcPr>
            <w:tcW w:w="3310" w:type="dxa"/>
            <w:shd w:val="clear" w:color="auto" w:fill="auto"/>
          </w:tcPr>
          <w:p w14:paraId="22C1C14B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  <w:tr w:rsidR="006F7C23" w:rsidRPr="0057438D" w14:paraId="30B37107" w14:textId="77777777" w:rsidTr="00B939D0">
        <w:tc>
          <w:tcPr>
            <w:tcW w:w="10860" w:type="dxa"/>
            <w:gridSpan w:val="5"/>
            <w:shd w:val="clear" w:color="auto" w:fill="auto"/>
          </w:tcPr>
          <w:p w14:paraId="5679D3F9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RECEIVED FROM PRESIDENT’S CHALLENGE</w:t>
            </w:r>
          </w:p>
        </w:tc>
        <w:tc>
          <w:tcPr>
            <w:tcW w:w="3310" w:type="dxa"/>
            <w:shd w:val="clear" w:color="auto" w:fill="auto"/>
          </w:tcPr>
          <w:p w14:paraId="1AC5C8C2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  <w:tr w:rsidR="006F7C23" w:rsidRPr="0057438D" w14:paraId="0EE9D9D5" w14:textId="77777777" w:rsidTr="00B939D0">
        <w:tc>
          <w:tcPr>
            <w:tcW w:w="10860" w:type="dxa"/>
            <w:gridSpan w:val="5"/>
            <w:shd w:val="clear" w:color="auto" w:fill="auto"/>
          </w:tcPr>
          <w:p w14:paraId="6F03D602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LEFT</w:t>
            </w:r>
          </w:p>
        </w:tc>
        <w:tc>
          <w:tcPr>
            <w:tcW w:w="3310" w:type="dxa"/>
            <w:shd w:val="clear" w:color="auto" w:fill="auto"/>
          </w:tcPr>
          <w:p w14:paraId="0135FAF9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</w:tbl>
    <w:p w14:paraId="3C567CC6" w14:textId="77777777" w:rsidR="006F7C23" w:rsidRPr="0057438D" w:rsidRDefault="006F7C23" w:rsidP="00233330">
      <w:pPr>
        <w:rPr>
          <w:rFonts w:ascii="Tw Cen MT" w:hAnsi="Tw Cen MT"/>
          <w:sz w:val="20"/>
        </w:rPr>
      </w:pPr>
    </w:p>
    <w:p w14:paraId="5CFD8657" w14:textId="77777777" w:rsidR="006F7C23" w:rsidRPr="0057438D" w:rsidRDefault="00233330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 Please delete where applicable.  </w:t>
      </w:r>
    </w:p>
    <w:p w14:paraId="0517A800" w14:textId="77777777" w:rsidR="006F7C23" w:rsidRPr="0057438D" w:rsidRDefault="006F7C23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** </w:t>
      </w:r>
      <w:r w:rsidR="00233330" w:rsidRPr="0057438D">
        <w:rPr>
          <w:rFonts w:ascii="Tw Cen MT" w:hAnsi="Tw Cen MT"/>
          <w:sz w:val="20"/>
        </w:rPr>
        <w:t xml:space="preserve">Please add on as many rows as necessary for the expenditure breakdown. </w:t>
      </w:r>
    </w:p>
    <w:p w14:paraId="7794CD28" w14:textId="77777777" w:rsidR="006F7C23" w:rsidRPr="0057438D" w:rsidRDefault="006F7C23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*** </w:t>
      </w:r>
      <w:r w:rsidR="00233330" w:rsidRPr="0057438D">
        <w:rPr>
          <w:rFonts w:ascii="Tw Cen MT" w:hAnsi="Tw Cen MT"/>
          <w:sz w:val="20"/>
        </w:rPr>
        <w:t>Please note that you would need to submit a 2nd fund report if you have not fully utilised the President’s Challenge fund at the point of submitting the 1st fund report.</w:t>
      </w:r>
    </w:p>
    <w:p w14:paraId="228F6A79" w14:textId="77777777" w:rsidR="006F7C23" w:rsidRPr="0057438D" w:rsidRDefault="006F7C23" w:rsidP="006F7C23">
      <w:pPr>
        <w:rPr>
          <w:rFonts w:ascii="Tw Cen MT" w:hAnsi="Tw Cen MT" w:cs="Calibri"/>
        </w:rPr>
      </w:pPr>
    </w:p>
    <w:p w14:paraId="72F47002" w14:textId="77777777" w:rsidR="006F7C23" w:rsidRPr="0057438D" w:rsidRDefault="00233330" w:rsidP="006F7C23">
      <w:pPr>
        <w:rPr>
          <w:rFonts w:ascii="Tw Cen MT" w:hAnsi="Tw Cen MT" w:cs="Calibri"/>
        </w:rPr>
      </w:pPr>
      <w:r w:rsidRPr="0057438D">
        <w:rPr>
          <w:rFonts w:ascii="Tw Cen MT" w:hAnsi="Tw Cen MT" w:cs="Calibri"/>
        </w:rPr>
        <w:t xml:space="preserve">Please add on as many rows as the number of areas you have applied for.  </w:t>
      </w:r>
    </w:p>
    <w:p w14:paraId="2679E494" w14:textId="77777777" w:rsidR="006F7C23" w:rsidRPr="0057438D" w:rsidRDefault="006F7C23" w:rsidP="006F7C23">
      <w:pPr>
        <w:jc w:val="center"/>
        <w:rPr>
          <w:rFonts w:ascii="Tw Cen MT" w:hAnsi="Tw Cen MT" w:cs="Calibri"/>
          <w:b/>
          <w:bCs/>
        </w:rPr>
      </w:pPr>
      <w:r w:rsidRPr="0057438D">
        <w:rPr>
          <w:rFonts w:ascii="Tw Cen MT" w:hAnsi="Tw Cen MT"/>
        </w:rPr>
        <w:t>*******</w:t>
      </w:r>
    </w:p>
    <w:p w14:paraId="2D42D251" w14:textId="77777777" w:rsidR="006F7C23" w:rsidRPr="0057438D" w:rsidRDefault="006F7C23" w:rsidP="006F7C23">
      <w:pPr>
        <w:rPr>
          <w:rFonts w:ascii="Tw Cen MT" w:hAnsi="Tw Cen MT" w:cs="Calibri"/>
          <w:b/>
          <w:bCs/>
        </w:rPr>
      </w:pPr>
    </w:p>
    <w:p w14:paraId="7356E3CB" w14:textId="38736615" w:rsidR="00656430" w:rsidRPr="00552249" w:rsidRDefault="00260259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  <w:b/>
          <w:bCs/>
        </w:rPr>
      </w:pPr>
      <w:r w:rsidRPr="00372269">
        <w:rPr>
          <w:rFonts w:ascii="Tw Cen MT" w:hAnsi="Tw Cen MT" w:cs="Calibri"/>
        </w:rPr>
        <w:t>Please note</w:t>
      </w:r>
      <w:r w:rsidRPr="00552249">
        <w:rPr>
          <w:rFonts w:ascii="Tw Cen MT" w:hAnsi="Tw Cen MT" w:cs="Calibri"/>
          <w:b/>
          <w:bCs/>
        </w:rPr>
        <w:t xml:space="preserve"> </w:t>
      </w:r>
      <w:r w:rsidRPr="00552249">
        <w:rPr>
          <w:rFonts w:ascii="Tw Cen MT" w:hAnsi="Tw Cen MT" w:cs="Calibri"/>
          <w:bCs/>
        </w:rPr>
        <w:t xml:space="preserve">that </w:t>
      </w:r>
      <w:r w:rsidRPr="00552249">
        <w:rPr>
          <w:rFonts w:ascii="Tw Cen MT" w:hAnsi="Tw Cen MT" w:cs="Calibri"/>
        </w:rPr>
        <w:t xml:space="preserve">all funds, including those for capital expenditure, </w:t>
      </w:r>
      <w:r w:rsidR="00372269" w:rsidRPr="00552249">
        <w:rPr>
          <w:rFonts w:ascii="Tw Cen MT" w:hAnsi="Tw Cen MT" w:cs="Calibri"/>
        </w:rPr>
        <w:t>must</w:t>
      </w:r>
      <w:r w:rsidRPr="00552249">
        <w:rPr>
          <w:rFonts w:ascii="Tw Cen MT" w:hAnsi="Tw Cen MT" w:cs="Calibri"/>
        </w:rPr>
        <w:t xml:space="preserve"> be utilised within </w:t>
      </w:r>
      <w:r w:rsidRPr="00552249">
        <w:rPr>
          <w:rFonts w:ascii="Tw Cen MT" w:hAnsi="Tw Cen MT" w:cs="Calibri"/>
          <w:u w:val="single"/>
        </w:rPr>
        <w:t>2 years upon receipt of the monies</w:t>
      </w:r>
      <w:r w:rsidR="00D926EC" w:rsidRPr="00552249">
        <w:rPr>
          <w:rFonts w:ascii="Tw Cen MT" w:hAnsi="Tw Cen MT" w:cs="Calibri"/>
        </w:rPr>
        <w:t>.</w:t>
      </w:r>
      <w:r w:rsidRPr="00552249">
        <w:rPr>
          <w:rFonts w:ascii="Tw Cen MT" w:hAnsi="Tw Cen MT" w:cs="Calibri"/>
        </w:rPr>
        <w:t xml:space="preserve">  Any requests to deviate from the original purpose of the funds allocated or time extension to utilise the funds must be </w:t>
      </w:r>
      <w:r w:rsidR="00DF58AC" w:rsidRPr="00552249">
        <w:rPr>
          <w:rFonts w:ascii="Tw Cen MT" w:hAnsi="Tw Cen MT" w:cs="Calibri"/>
        </w:rPr>
        <w:t>emailed</w:t>
      </w:r>
      <w:r w:rsidRPr="00552249">
        <w:rPr>
          <w:rFonts w:ascii="Tw Cen MT" w:hAnsi="Tw Cen MT" w:cs="Calibri"/>
        </w:rPr>
        <w:t xml:space="preserve"> to </w:t>
      </w:r>
      <w:r w:rsidR="00372269">
        <w:rPr>
          <w:rFonts w:ascii="Tw Cen MT" w:hAnsi="Tw Cen MT" w:cs="Calibri"/>
        </w:rPr>
        <w:t>PC</w:t>
      </w:r>
      <w:r w:rsidRPr="00552249">
        <w:rPr>
          <w:rFonts w:ascii="Tw Cen MT" w:hAnsi="Tw Cen MT" w:cs="Calibri"/>
        </w:rPr>
        <w:t xml:space="preserve"> Secretariat </w:t>
      </w:r>
      <w:r w:rsidR="00DF58AC" w:rsidRPr="00552249">
        <w:rPr>
          <w:rFonts w:ascii="Tw Cen MT" w:hAnsi="Tw Cen MT" w:cs="Calibri"/>
        </w:rPr>
        <w:t xml:space="preserve">at </w:t>
      </w:r>
      <w:hyperlink r:id="rId11" w:history="1">
        <w:r w:rsidR="00DF58AC" w:rsidRPr="00DF58AC">
          <w:rPr>
            <w:rStyle w:val="Hyperlink"/>
            <w:rFonts w:ascii="Tw Cen MT" w:hAnsi="Tw Cen MT" w:cs="Calibri"/>
          </w:rPr>
          <w:t>pc_enquiry@ncss.gov.sg</w:t>
        </w:r>
      </w:hyperlink>
      <w:r w:rsidR="00DF58AC" w:rsidRPr="00552249">
        <w:rPr>
          <w:rFonts w:ascii="Tw Cen MT" w:hAnsi="Tw Cen MT" w:cs="Calibri"/>
        </w:rPr>
        <w:t xml:space="preserve"> </w:t>
      </w:r>
      <w:r w:rsidR="00372269">
        <w:rPr>
          <w:rFonts w:ascii="Tw Cen MT" w:hAnsi="Tw Cen MT" w:cs="Calibri"/>
        </w:rPr>
        <w:t xml:space="preserve">, </w:t>
      </w:r>
      <w:r w:rsidR="00DF58AC" w:rsidRPr="00552249">
        <w:rPr>
          <w:rFonts w:ascii="Tw Cen MT" w:hAnsi="Tw Cen MT" w:cs="Calibri"/>
        </w:rPr>
        <w:t>with valid reasons.</w:t>
      </w:r>
    </w:p>
    <w:p w14:paraId="2B6CA3D9" w14:textId="77777777" w:rsidR="00DF58AC" w:rsidRPr="00552249" w:rsidRDefault="00DF58AC" w:rsidP="00552249">
      <w:pPr>
        <w:pStyle w:val="ListParagraph"/>
        <w:jc w:val="both"/>
        <w:rPr>
          <w:rFonts w:ascii="Tw Cen MT" w:hAnsi="Tw Cen MT" w:cs="Calibri"/>
          <w:b/>
          <w:bCs/>
        </w:rPr>
      </w:pPr>
    </w:p>
    <w:p w14:paraId="69422BF2" w14:textId="3E200B25" w:rsidR="00DF58AC" w:rsidRPr="00AE2E87" w:rsidRDefault="00DF58AC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</w:rPr>
      </w:pPr>
      <w:r w:rsidRPr="00552249">
        <w:rPr>
          <w:rFonts w:ascii="Tw Cen MT" w:hAnsi="Tw Cen MT" w:cs="Calibri"/>
        </w:rPr>
        <w:t xml:space="preserve">We have embarked on a journey to digitalise our </w:t>
      </w:r>
      <w:r>
        <w:rPr>
          <w:rFonts w:ascii="Tw Cen MT" w:hAnsi="Tw Cen MT" w:cs="Calibri"/>
        </w:rPr>
        <w:t xml:space="preserve">application </w:t>
      </w:r>
      <w:r w:rsidRPr="00552249">
        <w:rPr>
          <w:rFonts w:ascii="Tw Cen MT" w:hAnsi="Tw Cen MT" w:cs="Calibri"/>
        </w:rPr>
        <w:t xml:space="preserve">processes. All new </w:t>
      </w:r>
      <w:r w:rsidRPr="00552249">
        <w:rPr>
          <w:rFonts w:ascii="Tw Cen MT" w:hAnsi="Tw Cen MT" w:cs="Calibri"/>
          <w:b/>
          <w:bCs/>
        </w:rPr>
        <w:t>Fund Utilisation Reports</w:t>
      </w:r>
      <w:r w:rsidRPr="00552249">
        <w:rPr>
          <w:rFonts w:ascii="Tw Cen MT" w:hAnsi="Tw Cen MT" w:cs="Calibri"/>
        </w:rPr>
        <w:t xml:space="preserve"> need to be submitted online via email</w:t>
      </w:r>
      <w:r>
        <w:rPr>
          <w:rFonts w:ascii="Tw Cen MT" w:hAnsi="Tw Cen MT" w:cs="Calibri"/>
        </w:rPr>
        <w:t xml:space="preserve">, </w:t>
      </w:r>
      <w:r>
        <w:rPr>
          <w:rFonts w:ascii="Tw Cen MT" w:hAnsi="Tw Cen MT" w:cs="Calibri"/>
          <w:bCs/>
        </w:rPr>
        <w:t>with an annual</w:t>
      </w:r>
      <w:r w:rsidRPr="0057438D">
        <w:rPr>
          <w:rFonts w:ascii="Tw Cen MT" w:hAnsi="Tw Cen MT" w:cs="Calibri"/>
          <w:bCs/>
        </w:rPr>
        <w:t xml:space="preserve"> </w:t>
      </w:r>
      <w:r w:rsidRPr="0057438D">
        <w:rPr>
          <w:rFonts w:ascii="Tw Cen MT" w:hAnsi="Tw Cen MT" w:cs="Calibri"/>
          <w:b/>
          <w:bCs/>
        </w:rPr>
        <w:t>audited</w:t>
      </w:r>
      <w:r w:rsidRPr="0057438D">
        <w:rPr>
          <w:rFonts w:ascii="Tw Cen MT" w:hAnsi="Tw Cen MT" w:cs="Calibri"/>
          <w:bCs/>
        </w:rPr>
        <w:t xml:space="preserve"> </w:t>
      </w:r>
      <w:r w:rsidRPr="0086650F">
        <w:rPr>
          <w:rFonts w:ascii="Tw Cen MT" w:hAnsi="Tw Cen MT" w:cs="Calibri"/>
          <w:b/>
        </w:rPr>
        <w:t>financial statement</w:t>
      </w:r>
      <w:r>
        <w:rPr>
          <w:rFonts w:ascii="Tw Cen MT" w:hAnsi="Tw Cen MT" w:cs="Calibri"/>
          <w:b/>
        </w:rPr>
        <w:t>,</w:t>
      </w:r>
      <w:r w:rsidRPr="0057438D">
        <w:rPr>
          <w:rFonts w:ascii="Tw Cen MT" w:hAnsi="Tw Cen MT" w:cs="Calibri"/>
          <w:bCs/>
        </w:rPr>
        <w:t xml:space="preserve"> reflecting the </w:t>
      </w:r>
      <w:r w:rsidRPr="0057438D">
        <w:rPr>
          <w:rFonts w:ascii="Tw Cen MT" w:hAnsi="Tw Cen MT" w:cs="Calibri"/>
          <w:bCs/>
          <w:u w:val="single"/>
        </w:rPr>
        <w:t>usage of the PC funds as a separate line item</w:t>
      </w:r>
      <w:r w:rsidRPr="0057438D">
        <w:rPr>
          <w:rFonts w:ascii="Tw Cen MT" w:hAnsi="Tw Cen MT" w:cs="Calibri"/>
          <w:bCs/>
        </w:rPr>
        <w:t>, stating the amount received and how the amount is being utilised</w:t>
      </w:r>
      <w:r w:rsidR="00372269">
        <w:rPr>
          <w:rFonts w:ascii="Tw Cen MT" w:hAnsi="Tw Cen MT" w:cs="Calibri"/>
          <w:bCs/>
        </w:rPr>
        <w:t>,</w:t>
      </w:r>
      <w:r w:rsidRPr="0057438D">
        <w:rPr>
          <w:rFonts w:ascii="Tw Cen MT" w:hAnsi="Tw Cen MT" w:cs="Calibri"/>
          <w:bCs/>
        </w:rPr>
        <w:t xml:space="preserve"> according to the areas PC has supported.  </w:t>
      </w:r>
    </w:p>
    <w:p w14:paraId="614018C8" w14:textId="77777777" w:rsidR="00AE2E87" w:rsidRDefault="00AE2E87" w:rsidP="00552249">
      <w:pPr>
        <w:pStyle w:val="ListParagraph"/>
        <w:ind w:left="360"/>
        <w:jc w:val="both"/>
        <w:rPr>
          <w:rFonts w:ascii="Tw Cen MT" w:hAnsi="Tw Cen MT" w:cs="Calibri"/>
        </w:rPr>
      </w:pPr>
    </w:p>
    <w:p w14:paraId="1F3D1BC2" w14:textId="193AA735" w:rsidR="00DF58AC" w:rsidRPr="00552249" w:rsidRDefault="00DF58AC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</w:rPr>
      </w:pPr>
      <w:r w:rsidRPr="00552249">
        <w:rPr>
          <w:rFonts w:ascii="Tw Cen MT" w:hAnsi="Tw Cen MT" w:cs="Calibri"/>
        </w:rPr>
        <w:t xml:space="preserve">Agencies are required to ensure that the documents are properly certified and signed off by the Executive Director or his/her Authorised Representative, before scanning and submitting them to PC Secretariat at </w:t>
      </w:r>
      <w:hyperlink r:id="rId12" w:history="1">
        <w:r w:rsidR="00372269" w:rsidRPr="00686F73">
          <w:rPr>
            <w:rStyle w:val="Hyperlink"/>
            <w:rFonts w:ascii="Tw Cen MT" w:hAnsi="Tw Cen MT" w:cs="Calibri"/>
          </w:rPr>
          <w:t>pc_enquiry@ncss.gov.sg</w:t>
        </w:r>
      </w:hyperlink>
      <w:r w:rsidR="00372269">
        <w:rPr>
          <w:rFonts w:ascii="Tw Cen MT" w:hAnsi="Tw Cen MT" w:cs="Calibri"/>
        </w:rPr>
        <w:t xml:space="preserve"> </w:t>
      </w:r>
      <w:r w:rsidRPr="00552249">
        <w:rPr>
          <w:rFonts w:ascii="Tw Cen MT" w:hAnsi="Tw Cen MT" w:cs="Calibri"/>
        </w:rPr>
        <w:t xml:space="preserve"> </w:t>
      </w:r>
    </w:p>
    <w:p w14:paraId="6B5FEC62" w14:textId="77777777" w:rsidR="00894AC2" w:rsidRPr="0057438D" w:rsidRDefault="00894AC2" w:rsidP="008329AF">
      <w:pPr>
        <w:jc w:val="both"/>
        <w:rPr>
          <w:rFonts w:ascii="Tw Cen MT" w:hAnsi="Tw Cen MT" w:cs="Calibri"/>
          <w:bCs/>
        </w:rPr>
      </w:pPr>
    </w:p>
    <w:p w14:paraId="3EC16935" w14:textId="6E61CAF9" w:rsidR="006F7C23" w:rsidRDefault="006F7C23" w:rsidP="00804098">
      <w:pPr>
        <w:tabs>
          <w:tab w:val="left" w:pos="993"/>
        </w:tabs>
        <w:ind w:left="709"/>
        <w:jc w:val="both"/>
        <w:rPr>
          <w:rFonts w:ascii="Tw Cen MT" w:hAnsi="Tw Cen MT" w:cs="Calibri"/>
          <w:bCs/>
        </w:rPr>
      </w:pPr>
    </w:p>
    <w:p w14:paraId="1CEDF604" w14:textId="77777777" w:rsidR="00804098" w:rsidRPr="0057438D" w:rsidRDefault="00804098" w:rsidP="00804098">
      <w:pPr>
        <w:tabs>
          <w:tab w:val="left" w:pos="993"/>
        </w:tabs>
        <w:ind w:left="709"/>
        <w:jc w:val="both"/>
        <w:rPr>
          <w:rFonts w:ascii="Tw Cen MT" w:hAnsi="Tw Cen MT" w:cs="Calibri"/>
          <w:bCs/>
        </w:rPr>
      </w:pPr>
    </w:p>
    <w:p w14:paraId="7003B02C" w14:textId="2E4C4290" w:rsidR="00894AC2" w:rsidRPr="0057438D" w:rsidRDefault="00894AC2" w:rsidP="00894AC2">
      <w:pPr>
        <w:jc w:val="both"/>
        <w:rPr>
          <w:rFonts w:ascii="Tw Cen MT" w:hAnsi="Tw Cen MT" w:cs="Calibri"/>
          <w:bCs/>
        </w:rPr>
      </w:pPr>
      <w:r w:rsidRPr="0057438D">
        <w:rPr>
          <w:rFonts w:ascii="Tw Cen MT" w:hAnsi="Tw Cen MT" w:cs="Calibri"/>
          <w:bCs/>
        </w:rPr>
        <w:t xml:space="preserve">I have understood the above and confirm that the information submitted in this Fund </w:t>
      </w:r>
      <w:r w:rsidR="00372269">
        <w:rPr>
          <w:rFonts w:ascii="Tw Cen MT" w:hAnsi="Tw Cen MT" w:cs="Calibri"/>
          <w:bCs/>
        </w:rPr>
        <w:t xml:space="preserve">Utilisation </w:t>
      </w:r>
      <w:r w:rsidRPr="0057438D">
        <w:rPr>
          <w:rFonts w:ascii="Tw Cen MT" w:hAnsi="Tw Cen MT" w:cs="Calibri"/>
          <w:bCs/>
        </w:rPr>
        <w:t>Report</w:t>
      </w:r>
      <w:r w:rsidR="0022200B" w:rsidRPr="0057438D">
        <w:rPr>
          <w:rFonts w:ascii="Tw Cen MT" w:hAnsi="Tw Cen MT" w:cs="Calibri"/>
          <w:bCs/>
        </w:rPr>
        <w:t xml:space="preserve"> is accurate and correct.  </w:t>
      </w:r>
    </w:p>
    <w:p w14:paraId="588A7514" w14:textId="77777777" w:rsidR="00894AC2" w:rsidRDefault="00894AC2" w:rsidP="00894AC2">
      <w:pPr>
        <w:jc w:val="both"/>
        <w:rPr>
          <w:rFonts w:ascii="Tw Cen MT" w:hAnsi="Tw Cen MT" w:cs="Calibri"/>
          <w:bCs/>
        </w:rPr>
      </w:pPr>
    </w:p>
    <w:p w14:paraId="52BA6C16" w14:textId="77777777" w:rsidR="00EB671E" w:rsidRDefault="00EB671E" w:rsidP="00894AC2">
      <w:pPr>
        <w:jc w:val="both"/>
        <w:rPr>
          <w:rFonts w:ascii="Tw Cen MT" w:hAnsi="Tw Cen MT" w:cs="Calibri"/>
          <w:bCs/>
        </w:rPr>
      </w:pPr>
    </w:p>
    <w:p w14:paraId="54D17071" w14:textId="77777777" w:rsidR="00EB671E" w:rsidRDefault="00EB671E" w:rsidP="00894AC2">
      <w:pPr>
        <w:jc w:val="both"/>
        <w:rPr>
          <w:rFonts w:ascii="Tw Cen MT" w:hAnsi="Tw Cen MT" w:cs="Calibri"/>
          <w:bCs/>
        </w:rPr>
      </w:pPr>
    </w:p>
    <w:p w14:paraId="01D380D6" w14:textId="77777777" w:rsidR="00EB671E" w:rsidRPr="0057438D" w:rsidRDefault="00EB671E" w:rsidP="00894AC2">
      <w:pPr>
        <w:jc w:val="both"/>
        <w:rPr>
          <w:rFonts w:ascii="Tw Cen MT" w:hAnsi="Tw Cen MT" w:cs="Calibri"/>
          <w:bCs/>
        </w:rPr>
      </w:pPr>
    </w:p>
    <w:p w14:paraId="2A0246CB" w14:textId="77777777" w:rsidR="00894AC2" w:rsidRPr="0057438D" w:rsidRDefault="00894AC2" w:rsidP="00894AC2">
      <w:pPr>
        <w:rPr>
          <w:rFonts w:ascii="Tw Cen MT" w:hAnsi="Tw Cen MT" w:cs="Calibri"/>
          <w:sz w:val="26"/>
          <w:szCs w:val="26"/>
        </w:rPr>
      </w:pPr>
    </w:p>
    <w:p w14:paraId="3462A44E" w14:textId="77777777" w:rsidR="003021C1" w:rsidRPr="0057438D" w:rsidRDefault="003021C1" w:rsidP="00894AC2">
      <w:pPr>
        <w:rPr>
          <w:rFonts w:ascii="Tw Cen MT" w:hAnsi="Tw Cen MT" w:cs="Calibri"/>
          <w:sz w:val="26"/>
          <w:szCs w:val="26"/>
        </w:rPr>
      </w:pPr>
    </w:p>
    <w:p w14:paraId="4746048D" w14:textId="77777777" w:rsidR="00894AC2" w:rsidRPr="0057438D" w:rsidRDefault="00A87F42" w:rsidP="00894AC2">
      <w:pPr>
        <w:rPr>
          <w:rFonts w:ascii="Tw Cen MT" w:hAnsi="Tw Cen MT" w:cs="Calibri"/>
        </w:rPr>
      </w:pPr>
      <w:r w:rsidRPr="0057438D">
        <w:rPr>
          <w:rFonts w:ascii="Tw Cen MT" w:hAnsi="Tw Cen MT" w:cs="Calibri"/>
        </w:rPr>
        <w:t>_______________________</w:t>
      </w:r>
      <w:r w:rsidRPr="0057438D">
        <w:rPr>
          <w:rFonts w:ascii="Tw Cen MT" w:hAnsi="Tw Cen MT" w:cs="Calibri"/>
        </w:rPr>
        <w:tab/>
      </w:r>
      <w:r w:rsidRPr="0057438D">
        <w:rPr>
          <w:rFonts w:ascii="Tw Cen MT" w:hAnsi="Tw Cen MT" w:cs="Calibri"/>
        </w:rPr>
        <w:tab/>
        <w:t>_________________________</w:t>
      </w:r>
      <w:r w:rsidR="00CB6D69" w:rsidRPr="0057438D">
        <w:rPr>
          <w:rFonts w:ascii="Tw Cen MT" w:hAnsi="Tw Cen MT" w:cs="Calibri"/>
        </w:rPr>
        <w:t>_</w:t>
      </w:r>
      <w:r w:rsidRPr="0057438D">
        <w:rPr>
          <w:rFonts w:ascii="Tw Cen MT" w:hAnsi="Tw Cen MT" w:cs="Calibri"/>
        </w:rPr>
        <w:tab/>
      </w:r>
      <w:r w:rsidRPr="0057438D">
        <w:rPr>
          <w:rFonts w:ascii="Tw Cen MT" w:hAnsi="Tw Cen MT" w:cs="Calibri"/>
        </w:rPr>
        <w:tab/>
      </w:r>
      <w:r w:rsidR="00853997" w:rsidRPr="0057438D">
        <w:rPr>
          <w:rFonts w:ascii="Tw Cen MT" w:hAnsi="Tw Cen MT" w:cs="Calibri"/>
        </w:rPr>
        <w:t>____________________</w:t>
      </w:r>
      <w:r w:rsidR="00853997" w:rsidRPr="0057438D">
        <w:rPr>
          <w:rFonts w:ascii="Tw Cen MT" w:hAnsi="Tw Cen MT" w:cs="Calibri"/>
        </w:rPr>
        <w:tab/>
      </w:r>
      <w:r w:rsidR="00853997" w:rsidRPr="0057438D">
        <w:rPr>
          <w:rFonts w:ascii="Tw Cen MT" w:hAnsi="Tw Cen MT" w:cs="Calibri"/>
        </w:rPr>
        <w:tab/>
        <w:t>______________</w:t>
      </w:r>
    </w:p>
    <w:p w14:paraId="6429623F" w14:textId="77777777" w:rsidR="00894AC2" w:rsidRPr="006F7C23" w:rsidRDefault="00A87F42" w:rsidP="00894AC2">
      <w:pPr>
        <w:rPr>
          <w:rFonts w:ascii="Calibri" w:hAnsi="Calibri" w:cs="Calibri"/>
          <w:b/>
        </w:rPr>
      </w:pPr>
      <w:r w:rsidRPr="0057438D">
        <w:rPr>
          <w:rFonts w:ascii="Tw Cen MT" w:hAnsi="Tw Cen MT" w:cs="Calibri"/>
          <w:b/>
        </w:rPr>
        <w:t xml:space="preserve">Name of Executive Director </w:t>
      </w:r>
      <w:r w:rsidRPr="0057438D">
        <w:rPr>
          <w:rFonts w:ascii="Tw Cen MT" w:hAnsi="Tw Cen MT" w:cs="Calibri"/>
          <w:b/>
        </w:rPr>
        <w:tab/>
      </w:r>
      <w:r w:rsidRPr="0057438D">
        <w:rPr>
          <w:rFonts w:ascii="Tw Cen MT" w:hAnsi="Tw Cen MT" w:cs="Calibri"/>
          <w:b/>
        </w:rPr>
        <w:tab/>
      </w:r>
      <w:r w:rsidR="00894AC2" w:rsidRPr="0057438D">
        <w:rPr>
          <w:rFonts w:ascii="Tw Cen MT" w:hAnsi="Tw Cen MT" w:cs="Calibri"/>
          <w:b/>
        </w:rPr>
        <w:t>Signature of Executive Director</w:t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  <w:t>Organisation Stamp</w:t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  <w:t>Date</w:t>
      </w:r>
      <w:r w:rsidR="00894AC2" w:rsidRPr="0057438D">
        <w:rPr>
          <w:rFonts w:ascii="Tw Cen MT" w:hAnsi="Tw Cen MT" w:cs="Calibri"/>
          <w:b/>
        </w:rPr>
        <w:tab/>
      </w:r>
      <w:r w:rsidR="00894AC2" w:rsidRPr="0057438D">
        <w:rPr>
          <w:rFonts w:ascii="Tw Cen MT" w:hAnsi="Tw Cen MT" w:cs="Calibri"/>
          <w:b/>
        </w:rPr>
        <w:tab/>
      </w:r>
      <w:r w:rsidR="00894AC2" w:rsidRPr="006F7C23">
        <w:rPr>
          <w:rFonts w:ascii="Calibri" w:hAnsi="Calibri" w:cs="Calibri"/>
          <w:b/>
        </w:rPr>
        <w:tab/>
      </w:r>
      <w:r w:rsidR="00894AC2" w:rsidRPr="006F7C23">
        <w:rPr>
          <w:rFonts w:ascii="Calibri" w:hAnsi="Calibri" w:cs="Calibri"/>
          <w:b/>
        </w:rPr>
        <w:tab/>
      </w:r>
    </w:p>
    <w:sectPr w:rsidR="00894AC2" w:rsidRPr="006F7C23" w:rsidSect="00220388">
      <w:headerReference w:type="default" r:id="rId13"/>
      <w:footerReference w:type="default" r:id="rId14"/>
      <w:pgSz w:w="16834" w:h="11909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91F05" w14:textId="77777777" w:rsidR="00730F98" w:rsidRDefault="00730F98">
      <w:r>
        <w:separator/>
      </w:r>
    </w:p>
    <w:p w14:paraId="37A7E4AC" w14:textId="77777777" w:rsidR="00730F98" w:rsidRDefault="00730F98"/>
  </w:endnote>
  <w:endnote w:type="continuationSeparator" w:id="0">
    <w:p w14:paraId="7754D6D2" w14:textId="77777777" w:rsidR="00730F98" w:rsidRDefault="00730F98">
      <w:r>
        <w:continuationSeparator/>
      </w:r>
    </w:p>
    <w:p w14:paraId="0CC2245D" w14:textId="77777777" w:rsidR="00730F98" w:rsidRDefault="00730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2A04" w14:textId="77777777" w:rsidR="00894AC2" w:rsidRDefault="00894AC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59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6C33B" w14:textId="77777777" w:rsidR="00894AC2" w:rsidRDefault="00894AC2" w:rsidP="00D03677">
    <w:pPr>
      <w:pStyle w:val="Footer"/>
      <w:pBdr>
        <w:bottom w:val="single" w:sz="6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1C18D" w14:textId="77777777" w:rsidR="00730F98" w:rsidRDefault="00730F98">
      <w:r>
        <w:separator/>
      </w:r>
    </w:p>
    <w:p w14:paraId="390B30A4" w14:textId="77777777" w:rsidR="00730F98" w:rsidRDefault="00730F98"/>
  </w:footnote>
  <w:footnote w:type="continuationSeparator" w:id="0">
    <w:p w14:paraId="5E75ED93" w14:textId="77777777" w:rsidR="00730F98" w:rsidRDefault="00730F98">
      <w:r>
        <w:continuationSeparator/>
      </w:r>
    </w:p>
    <w:p w14:paraId="6D27F67E" w14:textId="77777777" w:rsidR="00730F98" w:rsidRDefault="00730F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9C8C5" w14:textId="1E1156A2" w:rsidR="00F60398" w:rsidRDefault="00AA6ACD" w:rsidP="00F60398">
    <w:pPr>
      <w:pStyle w:val="Header"/>
      <w:rPr>
        <w:rFonts w:ascii="Calibri" w:hAnsi="Calibri" w:cs="Calibri"/>
        <w:b/>
        <w:bCs/>
      </w:rPr>
    </w:pPr>
    <w:r>
      <w:rPr>
        <w:noProof/>
        <w:lang w:val="en-SG" w:eastAsia="en-SG"/>
      </w:rPr>
      <w:drawing>
        <wp:anchor distT="0" distB="0" distL="114300" distR="114300" simplePos="0" relativeHeight="251658752" behindDoc="0" locked="0" layoutInCell="1" allowOverlap="1" wp14:anchorId="2C4D1D94" wp14:editId="5B359273">
          <wp:simplePos x="0" y="0"/>
          <wp:positionH relativeFrom="margin">
            <wp:posOffset>-19050</wp:posOffset>
          </wp:positionH>
          <wp:positionV relativeFrom="paragraph">
            <wp:posOffset>39370</wp:posOffset>
          </wp:positionV>
          <wp:extent cx="1292860" cy="626745"/>
          <wp:effectExtent l="0" t="0" r="254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C_Logo_Horizontal_4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86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87DC40" w14:textId="77777777" w:rsidR="00F60398" w:rsidRDefault="00F60398" w:rsidP="00F60398">
    <w:pPr>
      <w:pStyle w:val="Header"/>
      <w:rPr>
        <w:rFonts w:ascii="Calibri" w:hAnsi="Calibri" w:cs="Calibri"/>
        <w:b/>
        <w:bCs/>
      </w:rPr>
    </w:pPr>
  </w:p>
  <w:p w14:paraId="77193CF1" w14:textId="78948429" w:rsidR="00F60398" w:rsidRPr="0057438D" w:rsidRDefault="00F60398" w:rsidP="000419EA">
    <w:pPr>
      <w:pStyle w:val="Header"/>
      <w:tabs>
        <w:tab w:val="left" w:pos="653"/>
        <w:tab w:val="left" w:pos="1701"/>
      </w:tabs>
      <w:rPr>
        <w:rFonts w:ascii="Tw Cen MT" w:hAnsi="Tw Cen MT" w:cs="Calibri"/>
        <w:b/>
        <w:bCs/>
      </w:rPr>
    </w:pPr>
    <w:r w:rsidRPr="0057438D">
      <w:rPr>
        <w:rFonts w:ascii="Tw Cen MT" w:hAnsi="Tw Cen MT" w:cs="Calibri"/>
        <w:b/>
        <w:bCs/>
      </w:rPr>
      <w:t xml:space="preserve">PRESIDENT’S CHALLENGE </w:t>
    </w:r>
    <w:r w:rsidR="00794DB3" w:rsidRPr="0057438D">
      <w:rPr>
        <w:rFonts w:ascii="Tw Cen MT" w:hAnsi="Tw Cen MT" w:cs="Calibri"/>
        <w:b/>
        <w:bCs/>
      </w:rPr>
      <w:t>20</w:t>
    </w:r>
    <w:r w:rsidR="006F4F0D">
      <w:rPr>
        <w:rFonts w:ascii="Tw Cen MT" w:hAnsi="Tw Cen MT" w:cs="Calibri"/>
        <w:b/>
        <w:bCs/>
      </w:rPr>
      <w:t>20</w:t>
    </w:r>
  </w:p>
  <w:p w14:paraId="1E43E483" w14:textId="2E446CAA" w:rsidR="00F60398" w:rsidRPr="00F60398" w:rsidRDefault="00DF58AC" w:rsidP="00F60398">
    <w:pPr>
      <w:pStyle w:val="Header"/>
      <w:pBdr>
        <w:bottom w:val="single" w:sz="6" w:space="1" w:color="auto"/>
      </w:pBdr>
      <w:tabs>
        <w:tab w:val="clear" w:pos="4153"/>
        <w:tab w:val="clear" w:pos="8306"/>
        <w:tab w:val="left" w:pos="1701"/>
      </w:tabs>
      <w:rPr>
        <w:rFonts w:ascii="Calibri" w:hAnsi="Calibri" w:cs="Calibri"/>
        <w:b/>
        <w:bCs/>
      </w:rPr>
    </w:pPr>
    <w:r>
      <w:rPr>
        <w:rFonts w:ascii="Tw Cen MT" w:hAnsi="Tw Cen MT" w:cs="Calibri"/>
        <w:b/>
        <w:bCs/>
      </w:rPr>
      <w:t>FUND UTILISATION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2203"/>
    <w:multiLevelType w:val="hybridMultilevel"/>
    <w:tmpl w:val="9A2621D6"/>
    <w:lvl w:ilvl="0" w:tplc="79CAC4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4858"/>
    <w:multiLevelType w:val="hybridMultilevel"/>
    <w:tmpl w:val="E392E76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AC07FE"/>
    <w:multiLevelType w:val="hybridMultilevel"/>
    <w:tmpl w:val="B8342C7A"/>
    <w:lvl w:ilvl="0" w:tplc="96965E06">
      <w:start w:val="1"/>
      <w:numFmt w:val="lowerLetter"/>
      <w:lvlText w:val="%1)"/>
      <w:lvlJc w:val="left"/>
      <w:pPr>
        <w:ind w:left="1080" w:hanging="36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8364C"/>
    <w:multiLevelType w:val="hybridMultilevel"/>
    <w:tmpl w:val="7842F2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216B4"/>
    <w:multiLevelType w:val="hybridMultilevel"/>
    <w:tmpl w:val="F1F29B1E"/>
    <w:lvl w:ilvl="0" w:tplc="4A8E79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4CC6"/>
    <w:multiLevelType w:val="hybridMultilevel"/>
    <w:tmpl w:val="0E704E08"/>
    <w:lvl w:ilvl="0" w:tplc="C254C4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266FF"/>
    <w:multiLevelType w:val="hybridMultilevel"/>
    <w:tmpl w:val="C3D8AA88"/>
    <w:lvl w:ilvl="0" w:tplc="95681A76">
      <w:start w:val="3"/>
      <w:numFmt w:val="lowerLetter"/>
      <w:lvlText w:val="%1)"/>
      <w:lvlJc w:val="left"/>
      <w:pPr>
        <w:ind w:left="2160" w:hanging="360"/>
      </w:pPr>
      <w:rPr>
        <w:rFonts w:hint="default"/>
        <w:strike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D1A2187"/>
    <w:multiLevelType w:val="hybridMultilevel"/>
    <w:tmpl w:val="513269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2D"/>
    <w:rsid w:val="00001F61"/>
    <w:rsid w:val="0000383A"/>
    <w:rsid w:val="0000501A"/>
    <w:rsid w:val="00023BB5"/>
    <w:rsid w:val="00040AA9"/>
    <w:rsid w:val="000419EA"/>
    <w:rsid w:val="000B3006"/>
    <w:rsid w:val="000D3C35"/>
    <w:rsid w:val="001049B0"/>
    <w:rsid w:val="00141999"/>
    <w:rsid w:val="00196185"/>
    <w:rsid w:val="00197F19"/>
    <w:rsid w:val="001D2D51"/>
    <w:rsid w:val="001E793C"/>
    <w:rsid w:val="00215326"/>
    <w:rsid w:val="0021695A"/>
    <w:rsid w:val="00220388"/>
    <w:rsid w:val="0022200B"/>
    <w:rsid w:val="0022575F"/>
    <w:rsid w:val="00225CB0"/>
    <w:rsid w:val="00233330"/>
    <w:rsid w:val="00235DAD"/>
    <w:rsid w:val="00260259"/>
    <w:rsid w:val="002753C3"/>
    <w:rsid w:val="002C2ACD"/>
    <w:rsid w:val="002C58B9"/>
    <w:rsid w:val="002D05E8"/>
    <w:rsid w:val="002D1AAC"/>
    <w:rsid w:val="003021C1"/>
    <w:rsid w:val="00306E9B"/>
    <w:rsid w:val="00316323"/>
    <w:rsid w:val="00341976"/>
    <w:rsid w:val="00353283"/>
    <w:rsid w:val="00356ED4"/>
    <w:rsid w:val="00365641"/>
    <w:rsid w:val="00372269"/>
    <w:rsid w:val="00390738"/>
    <w:rsid w:val="003A2669"/>
    <w:rsid w:val="003A5896"/>
    <w:rsid w:val="003A75DB"/>
    <w:rsid w:val="003B585C"/>
    <w:rsid w:val="003D6B20"/>
    <w:rsid w:val="003E3B3A"/>
    <w:rsid w:val="003F0CF2"/>
    <w:rsid w:val="003F57A5"/>
    <w:rsid w:val="00407ED2"/>
    <w:rsid w:val="004228D8"/>
    <w:rsid w:val="00431EAB"/>
    <w:rsid w:val="004364AB"/>
    <w:rsid w:val="004432AF"/>
    <w:rsid w:val="00455AA8"/>
    <w:rsid w:val="0049549D"/>
    <w:rsid w:val="004B159F"/>
    <w:rsid w:val="004B461F"/>
    <w:rsid w:val="004D4767"/>
    <w:rsid w:val="00502EED"/>
    <w:rsid w:val="005217EB"/>
    <w:rsid w:val="00545FAC"/>
    <w:rsid w:val="00552249"/>
    <w:rsid w:val="0057438D"/>
    <w:rsid w:val="00580E62"/>
    <w:rsid w:val="005967A3"/>
    <w:rsid w:val="0059732D"/>
    <w:rsid w:val="005A5F77"/>
    <w:rsid w:val="005A6153"/>
    <w:rsid w:val="005A7C9F"/>
    <w:rsid w:val="005C5213"/>
    <w:rsid w:val="005D13BF"/>
    <w:rsid w:val="005F1DD7"/>
    <w:rsid w:val="00607382"/>
    <w:rsid w:val="006221BA"/>
    <w:rsid w:val="00656430"/>
    <w:rsid w:val="00660145"/>
    <w:rsid w:val="006738BC"/>
    <w:rsid w:val="006813AC"/>
    <w:rsid w:val="006B6BE6"/>
    <w:rsid w:val="006C5ABA"/>
    <w:rsid w:val="006D3A11"/>
    <w:rsid w:val="006E050A"/>
    <w:rsid w:val="006F1EC4"/>
    <w:rsid w:val="006F4F0D"/>
    <w:rsid w:val="006F7C23"/>
    <w:rsid w:val="00713591"/>
    <w:rsid w:val="00730F98"/>
    <w:rsid w:val="007346E7"/>
    <w:rsid w:val="00734FD3"/>
    <w:rsid w:val="0075300A"/>
    <w:rsid w:val="00753C8D"/>
    <w:rsid w:val="00764BA6"/>
    <w:rsid w:val="00782341"/>
    <w:rsid w:val="00794DB3"/>
    <w:rsid w:val="007A4AB4"/>
    <w:rsid w:val="007B152A"/>
    <w:rsid w:val="007D670A"/>
    <w:rsid w:val="00804098"/>
    <w:rsid w:val="00823919"/>
    <w:rsid w:val="008329AF"/>
    <w:rsid w:val="00846937"/>
    <w:rsid w:val="008520AD"/>
    <w:rsid w:val="00853997"/>
    <w:rsid w:val="00887049"/>
    <w:rsid w:val="00894AC2"/>
    <w:rsid w:val="008B217A"/>
    <w:rsid w:val="008D7F32"/>
    <w:rsid w:val="009107CC"/>
    <w:rsid w:val="00912A1B"/>
    <w:rsid w:val="00934E3E"/>
    <w:rsid w:val="00941C7D"/>
    <w:rsid w:val="0094629B"/>
    <w:rsid w:val="009772B1"/>
    <w:rsid w:val="00986547"/>
    <w:rsid w:val="00991DF1"/>
    <w:rsid w:val="009A11D5"/>
    <w:rsid w:val="009A141D"/>
    <w:rsid w:val="009B376A"/>
    <w:rsid w:val="009B3AA7"/>
    <w:rsid w:val="009B5E05"/>
    <w:rsid w:val="009C4857"/>
    <w:rsid w:val="009F4407"/>
    <w:rsid w:val="00A0340D"/>
    <w:rsid w:val="00A118BB"/>
    <w:rsid w:val="00A1428F"/>
    <w:rsid w:val="00A5647E"/>
    <w:rsid w:val="00A57A54"/>
    <w:rsid w:val="00A65A3C"/>
    <w:rsid w:val="00A65BE5"/>
    <w:rsid w:val="00A770D6"/>
    <w:rsid w:val="00A826F4"/>
    <w:rsid w:val="00A87BD1"/>
    <w:rsid w:val="00A87F42"/>
    <w:rsid w:val="00AA6ACD"/>
    <w:rsid w:val="00AB0CCC"/>
    <w:rsid w:val="00AB483F"/>
    <w:rsid w:val="00AD623F"/>
    <w:rsid w:val="00AE2E87"/>
    <w:rsid w:val="00AF7177"/>
    <w:rsid w:val="00B213D5"/>
    <w:rsid w:val="00B337E0"/>
    <w:rsid w:val="00B663B4"/>
    <w:rsid w:val="00B7187C"/>
    <w:rsid w:val="00B8106D"/>
    <w:rsid w:val="00B82D63"/>
    <w:rsid w:val="00B939D0"/>
    <w:rsid w:val="00B95EBD"/>
    <w:rsid w:val="00BA59C5"/>
    <w:rsid w:val="00BD3180"/>
    <w:rsid w:val="00C04D8D"/>
    <w:rsid w:val="00C14D62"/>
    <w:rsid w:val="00C15D6E"/>
    <w:rsid w:val="00C66D0B"/>
    <w:rsid w:val="00C74AF7"/>
    <w:rsid w:val="00C75CDF"/>
    <w:rsid w:val="00CB5881"/>
    <w:rsid w:val="00CB6D69"/>
    <w:rsid w:val="00CC3BC6"/>
    <w:rsid w:val="00D03677"/>
    <w:rsid w:val="00D1044D"/>
    <w:rsid w:val="00D65EE1"/>
    <w:rsid w:val="00D83497"/>
    <w:rsid w:val="00D926EC"/>
    <w:rsid w:val="00D9384E"/>
    <w:rsid w:val="00DA5B96"/>
    <w:rsid w:val="00DD6B97"/>
    <w:rsid w:val="00DF58AC"/>
    <w:rsid w:val="00E026AE"/>
    <w:rsid w:val="00E069B3"/>
    <w:rsid w:val="00E126E6"/>
    <w:rsid w:val="00E567BD"/>
    <w:rsid w:val="00E90605"/>
    <w:rsid w:val="00EB671E"/>
    <w:rsid w:val="00EC79F8"/>
    <w:rsid w:val="00EF44FC"/>
    <w:rsid w:val="00F1456D"/>
    <w:rsid w:val="00F26265"/>
    <w:rsid w:val="00F35912"/>
    <w:rsid w:val="00F35920"/>
    <w:rsid w:val="00F42966"/>
    <w:rsid w:val="00F547D5"/>
    <w:rsid w:val="00F60398"/>
    <w:rsid w:val="00F64DEF"/>
    <w:rsid w:val="00F821C0"/>
    <w:rsid w:val="00F912D4"/>
    <w:rsid w:val="00F92B2E"/>
    <w:rsid w:val="00FB47D7"/>
    <w:rsid w:val="00FB5EF1"/>
    <w:rsid w:val="00FC401F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0F42494D"/>
  <w15:docId w15:val="{84329F3F-0BC2-4167-A58D-8A181D8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38"/>
    <w:rPr>
      <w:rFonts w:ascii="Arial" w:hAnsi="Arial" w:cs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39073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90738"/>
    <w:rPr>
      <w:rFonts w:ascii="Tahoma" w:eastAsia="SimSun" w:hAnsi="Tahoma" w:cs="Tahoma"/>
      <w:sz w:val="16"/>
      <w:szCs w:val="16"/>
      <w:lang w:val="en-US" w:eastAsia="zh-CN"/>
    </w:rPr>
  </w:style>
  <w:style w:type="paragraph" w:styleId="Header">
    <w:name w:val="header"/>
    <w:basedOn w:val="Normal"/>
    <w:rsid w:val="003907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9073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90738"/>
  </w:style>
  <w:style w:type="character" w:styleId="Hyperlink">
    <w:name w:val="Hyperlink"/>
    <w:rsid w:val="00EF44FC"/>
    <w:rPr>
      <w:color w:val="0000FF"/>
      <w:u w:val="single"/>
    </w:rPr>
  </w:style>
  <w:style w:type="table" w:styleId="TableGrid">
    <w:name w:val="Table Grid"/>
    <w:basedOn w:val="TableNormal"/>
    <w:uiPriority w:val="59"/>
    <w:rsid w:val="003A2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A14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8F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1428F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1428F"/>
    <w:rPr>
      <w:rFonts w:ascii="Arial" w:hAnsi="Arial" w:cs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6F7C23"/>
    <w:pPr>
      <w:ind w:left="720"/>
      <w:contextualSpacing/>
    </w:pPr>
  </w:style>
  <w:style w:type="paragraph" w:styleId="Revision">
    <w:name w:val="Revision"/>
    <w:hidden/>
    <w:uiPriority w:val="99"/>
    <w:semiHidden/>
    <w:rsid w:val="00794DB3"/>
    <w:rPr>
      <w:rFonts w:ascii="Arial" w:hAnsi="Arial" w:cs="Arial"/>
      <w:sz w:val="24"/>
      <w:szCs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F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c_enquiry@ncss.gov.s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c_enquiry@ncss.gov.s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%20hayati%20mohamed\Documents\Custom%20Office%20Templates\Complete%20your%20President's%20Challenge%202015%20Fund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72930FBBCB445BCFA3BEB4F7BC050" ma:contentTypeVersion="0" ma:contentTypeDescription="Create a new document." ma:contentTypeScope="" ma:versionID="79da79895b0538eeb620fa218c0ab8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8AB0B-0658-4836-BB11-35F01AD51AC8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50F98E0-2C70-421C-88AC-5916C2DE8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3DF7B2-53FC-4055-A341-F5846B96AF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15B73-BF24-4231-853C-914BDC7C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Complete your President's Challenge 2015 Fund Report</Template>
  <TotalTime>1</TotalTime>
  <Pages>5</Pages>
  <Words>645</Words>
  <Characters>3680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OF BENEFICIARY</vt:lpstr>
    </vt:vector>
  </TitlesOfParts>
  <Company>MCD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OF BENEFICIARY</dc:title>
  <dc:subject/>
  <dc:creator>Nor Hayati MOHAMED (NCSS)</dc:creator>
  <cp:keywords/>
  <cp:lastModifiedBy>Juliana SAHAIMI (NCSS)</cp:lastModifiedBy>
  <cp:revision>2</cp:revision>
  <cp:lastPrinted>2003-11-21T07:03:00Z</cp:lastPrinted>
  <dcterms:created xsi:type="dcterms:W3CDTF">2021-04-12T06:45:00Z</dcterms:created>
  <dcterms:modified xsi:type="dcterms:W3CDTF">2021-04-12T06:45:00Z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0x010100A7172930FBBCB445BCFA3BEB4F7BC050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Nor_Hayati_MOHAMED@ncss.gov.sg</vt:lpwstr>
  </property>
  <property fmtid="{D5CDD505-2E9C-101B-9397-08002B2CF9AE}" pid="6" name="MSIP_Label_3f9331f7-95a2-472a-92bc-d73219eb516b_SetDate">
    <vt:lpwstr>2021-02-16T01:14:29.4482110Z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3c2f62f5-67cd-4e50-aec1-6833ef2dcb00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Nor_Hayati_MOHAMED@ncss.gov.sg</vt:lpwstr>
  </property>
  <property fmtid="{D5CDD505-2E9C-101B-9397-08002B2CF9AE}" pid="14" name="MSIP_Label_4f288355-fb4c-44cd-b9ca-40cfc2aee5f8_SetDate">
    <vt:lpwstr>2021-02-16T01:14:29.4482110Z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3c2f62f5-67cd-4e50-aec1-6833ef2dcb00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